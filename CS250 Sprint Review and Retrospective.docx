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E514" w14:textId="250A26B0" w:rsidR="008B5683" w:rsidRDefault="00000000">
      <w:pPr>
        <w:pStyle w:val="Title"/>
      </w:pPr>
      <w:sdt>
        <w:sdtPr>
          <w:alias w:val="Title"/>
          <w:tag w:val=""/>
          <w:id w:val="726351117"/>
          <w:placeholder>
            <w:docPart w:val="0E311C56BCE06B429F8FEBB514B2CE8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DD2242">
            <w:t>CS250 Sprint Review and Retrospective</w:t>
          </w:r>
        </w:sdtContent>
      </w:sdt>
    </w:p>
    <w:sdt>
      <w:sdtPr>
        <w:id w:val="-1736158886"/>
        <w:placeholder>
          <w:docPart w:val="D7AD3ABB404CA34987315295AF0E5A19"/>
        </w:placeholder>
        <w:temporary/>
        <w:showingPlcHdr/>
        <w15:appearance w15:val="hidden"/>
        <w:text/>
      </w:sdtPr>
      <w:sdtContent>
        <w:p w14:paraId="24EE1CEA" w14:textId="77777777" w:rsidR="008B5683" w:rsidRDefault="00DD2242">
          <w:pPr>
            <w:pStyle w:val="Title2"/>
          </w:pPr>
          <w:r>
            <w:t>[Author Name(s), First M. Last, Omit Titles and Degrees]</w:t>
          </w:r>
        </w:p>
      </w:sdtContent>
    </w:sdt>
    <w:p w14:paraId="5DD7FF05" w14:textId="0F5253D6" w:rsidR="008B5683" w:rsidRDefault="00DD2242">
      <w:pPr>
        <w:pStyle w:val="Title2"/>
      </w:pPr>
      <w:r>
        <w:t>Southern New Hampshire University</w:t>
      </w:r>
    </w:p>
    <w:p w14:paraId="654E955B" w14:textId="77777777" w:rsidR="008B5683" w:rsidRDefault="00DD2242">
      <w:r>
        <w:br w:type="page"/>
      </w:r>
    </w:p>
    <w:sdt>
      <w:sdtPr>
        <w:rPr>
          <w:rFonts w:asciiTheme="minorHAnsi" w:eastAsiaTheme="minorEastAsia" w:hAnsiTheme="minorHAnsi" w:cstheme="minorBidi"/>
          <w:kern w:val="24"/>
          <w:szCs w:val="24"/>
          <w:lang w:eastAsia="ja-JP"/>
        </w:rPr>
        <w:id w:val="-2069870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C4BD85" w14:textId="77777777" w:rsidR="008B5683" w:rsidRDefault="00DD2242">
          <w:pPr>
            <w:pStyle w:val="TOCHeading"/>
          </w:pPr>
          <w:r>
            <w:t>Table of Contents</w:t>
          </w:r>
        </w:p>
        <w:p w14:paraId="68D46DD6" w14:textId="5C529866" w:rsidR="00DD2242" w:rsidRDefault="00DD2242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93478" w:history="1">
            <w:r w:rsidRPr="00D67A92">
              <w:rPr>
                <w:rStyle w:val="Hyperlink"/>
                <w:noProof/>
              </w:rPr>
              <w:t>CS250 Sprint Review and Retrospective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_Toc95493478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6869B" w14:textId="701458C5" w:rsidR="00DD2242" w:rsidRDefault="00000000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95493479" w:history="1">
            <w:r w:rsidR="00DD2242" w:rsidRPr="00D67A92">
              <w:rPr>
                <w:rStyle w:val="Hyperlink"/>
                <w:noProof/>
              </w:rPr>
              <w:t>A. Demonstrate how the various roles on your Scrum-agile Team specifically contributed to the success of the SNHU Travel project.</w:t>
            </w:r>
            <w:r w:rsidR="00DD2242">
              <w:rPr>
                <w:noProof/>
                <w:webHidden/>
              </w:rPr>
              <w:tab/>
            </w:r>
            <w:r w:rsidR="00DD2242">
              <w:rPr>
                <w:noProof/>
                <w:webHidden/>
              </w:rPr>
              <w:fldChar w:fldCharType="begin"/>
            </w:r>
            <w:r w:rsidR="00DD2242">
              <w:rPr>
                <w:noProof/>
                <w:webHidden/>
              </w:rPr>
              <w:instrText xml:space="preserve"> PAGEREF _Toc95493479 \h </w:instrText>
            </w:r>
            <w:r w:rsidR="00DD2242">
              <w:rPr>
                <w:noProof/>
                <w:webHidden/>
              </w:rPr>
            </w:r>
            <w:r w:rsidR="00DD2242">
              <w:rPr>
                <w:noProof/>
                <w:webHidden/>
              </w:rPr>
              <w:fldChar w:fldCharType="separate"/>
            </w:r>
            <w:r w:rsidR="00DD2242">
              <w:rPr>
                <w:noProof/>
                <w:webHidden/>
              </w:rPr>
              <w:t>3</w:t>
            </w:r>
            <w:r w:rsidR="00DD2242">
              <w:rPr>
                <w:noProof/>
                <w:webHidden/>
              </w:rPr>
              <w:fldChar w:fldCharType="end"/>
            </w:r>
          </w:hyperlink>
        </w:p>
        <w:p w14:paraId="1BE6B650" w14:textId="488B7832" w:rsidR="00DD2242" w:rsidRDefault="00000000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95493480" w:history="1">
            <w:r w:rsidR="00DD2242" w:rsidRPr="00D67A92">
              <w:rPr>
                <w:rStyle w:val="Hyperlink"/>
                <w:noProof/>
              </w:rPr>
              <w:t>B. Describe how a Scrum-agile approach to the SDLC helped each of the user stories come to completion.</w:t>
            </w:r>
            <w:r w:rsidR="00DD2242">
              <w:rPr>
                <w:noProof/>
                <w:webHidden/>
              </w:rPr>
              <w:tab/>
            </w:r>
            <w:r w:rsidR="00DD2242">
              <w:rPr>
                <w:noProof/>
                <w:webHidden/>
              </w:rPr>
              <w:fldChar w:fldCharType="begin"/>
            </w:r>
            <w:r w:rsidR="00DD2242">
              <w:rPr>
                <w:noProof/>
                <w:webHidden/>
              </w:rPr>
              <w:instrText xml:space="preserve"> PAGEREF _Toc95493480 \h </w:instrText>
            </w:r>
            <w:r w:rsidR="00DD2242">
              <w:rPr>
                <w:noProof/>
                <w:webHidden/>
              </w:rPr>
            </w:r>
            <w:r w:rsidR="00DD2242">
              <w:rPr>
                <w:noProof/>
                <w:webHidden/>
              </w:rPr>
              <w:fldChar w:fldCharType="separate"/>
            </w:r>
            <w:r w:rsidR="00DD2242">
              <w:rPr>
                <w:noProof/>
                <w:webHidden/>
              </w:rPr>
              <w:t>3</w:t>
            </w:r>
            <w:r w:rsidR="00DD2242">
              <w:rPr>
                <w:noProof/>
                <w:webHidden/>
              </w:rPr>
              <w:fldChar w:fldCharType="end"/>
            </w:r>
          </w:hyperlink>
        </w:p>
        <w:p w14:paraId="7CECD1E8" w14:textId="1EC29D8D" w:rsidR="00DD2242" w:rsidRDefault="00000000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95493481" w:history="1">
            <w:r w:rsidR="00DD2242" w:rsidRPr="00D67A92">
              <w:rPr>
                <w:rStyle w:val="Hyperlink"/>
                <w:noProof/>
              </w:rPr>
              <w:t>C. Describe how a Scrum-agile approach supported project completion when the project was interrupted and changed direction.</w:t>
            </w:r>
            <w:r w:rsidR="00DD2242">
              <w:rPr>
                <w:noProof/>
                <w:webHidden/>
              </w:rPr>
              <w:tab/>
            </w:r>
            <w:r w:rsidR="00DD2242">
              <w:rPr>
                <w:noProof/>
                <w:webHidden/>
              </w:rPr>
              <w:fldChar w:fldCharType="begin"/>
            </w:r>
            <w:r w:rsidR="00DD2242">
              <w:rPr>
                <w:noProof/>
                <w:webHidden/>
              </w:rPr>
              <w:instrText xml:space="preserve"> PAGEREF _Toc95493481 \h </w:instrText>
            </w:r>
            <w:r w:rsidR="00DD2242">
              <w:rPr>
                <w:noProof/>
                <w:webHidden/>
              </w:rPr>
            </w:r>
            <w:r w:rsidR="00DD2242">
              <w:rPr>
                <w:noProof/>
                <w:webHidden/>
              </w:rPr>
              <w:fldChar w:fldCharType="separate"/>
            </w:r>
            <w:r w:rsidR="00DD2242">
              <w:rPr>
                <w:noProof/>
                <w:webHidden/>
              </w:rPr>
              <w:t>3</w:t>
            </w:r>
            <w:r w:rsidR="00DD2242">
              <w:rPr>
                <w:noProof/>
                <w:webHidden/>
              </w:rPr>
              <w:fldChar w:fldCharType="end"/>
            </w:r>
          </w:hyperlink>
        </w:p>
        <w:p w14:paraId="243DAFFD" w14:textId="6E1BE6AA" w:rsidR="00DD2242" w:rsidRDefault="00000000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95493482" w:history="1">
            <w:r w:rsidR="00DD2242" w:rsidRPr="00D67A92">
              <w:rPr>
                <w:rStyle w:val="Hyperlink"/>
                <w:noProof/>
              </w:rPr>
              <w:t>D. Demonstrate your ability to communicate effectively with your team by providing samples of your communication.</w:t>
            </w:r>
            <w:r w:rsidR="00DD2242">
              <w:rPr>
                <w:noProof/>
                <w:webHidden/>
              </w:rPr>
              <w:tab/>
            </w:r>
            <w:r w:rsidR="00DD2242">
              <w:rPr>
                <w:noProof/>
                <w:webHidden/>
              </w:rPr>
              <w:fldChar w:fldCharType="begin"/>
            </w:r>
            <w:r w:rsidR="00DD2242">
              <w:rPr>
                <w:noProof/>
                <w:webHidden/>
              </w:rPr>
              <w:instrText xml:space="preserve"> PAGEREF _Toc95493482 \h </w:instrText>
            </w:r>
            <w:r w:rsidR="00DD2242">
              <w:rPr>
                <w:noProof/>
                <w:webHidden/>
              </w:rPr>
            </w:r>
            <w:r w:rsidR="00DD2242">
              <w:rPr>
                <w:noProof/>
                <w:webHidden/>
              </w:rPr>
              <w:fldChar w:fldCharType="separate"/>
            </w:r>
            <w:r w:rsidR="00DD2242">
              <w:rPr>
                <w:noProof/>
                <w:webHidden/>
              </w:rPr>
              <w:t>3</w:t>
            </w:r>
            <w:r w:rsidR="00DD2242">
              <w:rPr>
                <w:noProof/>
                <w:webHidden/>
              </w:rPr>
              <w:fldChar w:fldCharType="end"/>
            </w:r>
          </w:hyperlink>
        </w:p>
        <w:p w14:paraId="6D953661" w14:textId="55F4F31B" w:rsidR="00DD2242" w:rsidRDefault="00000000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95493483" w:history="1">
            <w:r w:rsidR="00DD2242" w:rsidRPr="00D67A92">
              <w:rPr>
                <w:rStyle w:val="Hyperlink"/>
                <w:noProof/>
              </w:rPr>
              <w:t>E. Evaluate the organizational tools and Scrum-agile principles that helped your team be successful.</w:t>
            </w:r>
            <w:r w:rsidR="00DD2242">
              <w:rPr>
                <w:noProof/>
                <w:webHidden/>
              </w:rPr>
              <w:tab/>
            </w:r>
            <w:r w:rsidR="00DD2242">
              <w:rPr>
                <w:noProof/>
                <w:webHidden/>
              </w:rPr>
              <w:fldChar w:fldCharType="begin"/>
            </w:r>
            <w:r w:rsidR="00DD2242">
              <w:rPr>
                <w:noProof/>
                <w:webHidden/>
              </w:rPr>
              <w:instrText xml:space="preserve"> PAGEREF _Toc95493483 \h </w:instrText>
            </w:r>
            <w:r w:rsidR="00DD2242">
              <w:rPr>
                <w:noProof/>
                <w:webHidden/>
              </w:rPr>
            </w:r>
            <w:r w:rsidR="00DD2242">
              <w:rPr>
                <w:noProof/>
                <w:webHidden/>
              </w:rPr>
              <w:fldChar w:fldCharType="separate"/>
            </w:r>
            <w:r w:rsidR="00DD2242">
              <w:rPr>
                <w:noProof/>
                <w:webHidden/>
              </w:rPr>
              <w:t>3</w:t>
            </w:r>
            <w:r w:rsidR="00DD2242">
              <w:rPr>
                <w:noProof/>
                <w:webHidden/>
              </w:rPr>
              <w:fldChar w:fldCharType="end"/>
            </w:r>
          </w:hyperlink>
        </w:p>
        <w:p w14:paraId="10540D4B" w14:textId="3FB2853B" w:rsidR="00DD2242" w:rsidRDefault="00000000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95493484" w:history="1">
            <w:r w:rsidR="00DD2242" w:rsidRPr="00D67A92">
              <w:rPr>
                <w:rStyle w:val="Hyperlink"/>
                <w:noProof/>
              </w:rPr>
              <w:t>F. Assess the effectiveness of the Scrum-agile approach for the SNHU Travel project.</w:t>
            </w:r>
            <w:r w:rsidR="00DD2242">
              <w:rPr>
                <w:noProof/>
                <w:webHidden/>
              </w:rPr>
              <w:tab/>
            </w:r>
            <w:r w:rsidR="00DD2242">
              <w:rPr>
                <w:noProof/>
                <w:webHidden/>
              </w:rPr>
              <w:fldChar w:fldCharType="begin"/>
            </w:r>
            <w:r w:rsidR="00DD2242">
              <w:rPr>
                <w:noProof/>
                <w:webHidden/>
              </w:rPr>
              <w:instrText xml:space="preserve"> PAGEREF _Toc95493484 \h </w:instrText>
            </w:r>
            <w:r w:rsidR="00DD2242">
              <w:rPr>
                <w:noProof/>
                <w:webHidden/>
              </w:rPr>
            </w:r>
            <w:r w:rsidR="00DD2242">
              <w:rPr>
                <w:noProof/>
                <w:webHidden/>
              </w:rPr>
              <w:fldChar w:fldCharType="separate"/>
            </w:r>
            <w:r w:rsidR="00DD2242">
              <w:rPr>
                <w:noProof/>
                <w:webHidden/>
              </w:rPr>
              <w:t>3</w:t>
            </w:r>
            <w:r w:rsidR="00DD2242">
              <w:rPr>
                <w:noProof/>
                <w:webHidden/>
              </w:rPr>
              <w:fldChar w:fldCharType="end"/>
            </w:r>
          </w:hyperlink>
        </w:p>
        <w:p w14:paraId="038EB903" w14:textId="301A2AF8" w:rsidR="00DD2242" w:rsidRDefault="00000000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95493485" w:history="1">
            <w:r w:rsidR="00DD2242" w:rsidRPr="00D67A92">
              <w:rPr>
                <w:rStyle w:val="Hyperlink"/>
                <w:noProof/>
              </w:rPr>
              <w:t>Describe the pros and cons that the Scrum-agile approach presented during the project.</w:t>
            </w:r>
            <w:r w:rsidR="00DD2242">
              <w:rPr>
                <w:noProof/>
                <w:webHidden/>
              </w:rPr>
              <w:tab/>
            </w:r>
            <w:r w:rsidR="00DD2242">
              <w:rPr>
                <w:noProof/>
                <w:webHidden/>
              </w:rPr>
              <w:fldChar w:fldCharType="begin"/>
            </w:r>
            <w:r w:rsidR="00DD2242">
              <w:rPr>
                <w:noProof/>
                <w:webHidden/>
              </w:rPr>
              <w:instrText xml:space="preserve"> PAGEREF _Toc95493485 \h </w:instrText>
            </w:r>
            <w:r w:rsidR="00DD2242">
              <w:rPr>
                <w:noProof/>
                <w:webHidden/>
              </w:rPr>
            </w:r>
            <w:r w:rsidR="00DD2242">
              <w:rPr>
                <w:noProof/>
                <w:webHidden/>
              </w:rPr>
              <w:fldChar w:fldCharType="separate"/>
            </w:r>
            <w:r w:rsidR="00DD2242">
              <w:rPr>
                <w:noProof/>
                <w:webHidden/>
              </w:rPr>
              <w:t>3</w:t>
            </w:r>
            <w:r w:rsidR="00DD2242">
              <w:rPr>
                <w:noProof/>
                <w:webHidden/>
              </w:rPr>
              <w:fldChar w:fldCharType="end"/>
            </w:r>
          </w:hyperlink>
        </w:p>
        <w:p w14:paraId="155C5580" w14:textId="3CFBE545" w:rsidR="00DD2242" w:rsidRDefault="00000000">
          <w:pPr>
            <w:pStyle w:val="TOC2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95493486" w:history="1">
            <w:r w:rsidR="00DD2242" w:rsidRPr="00D67A92">
              <w:rPr>
                <w:rStyle w:val="Hyperlink"/>
                <w:noProof/>
              </w:rPr>
              <w:t>Determine whether or not a Scrum-agile approach was the best approach for the SNHU Travel development project.</w:t>
            </w:r>
            <w:r w:rsidR="00DD2242">
              <w:rPr>
                <w:noProof/>
                <w:webHidden/>
              </w:rPr>
              <w:tab/>
            </w:r>
            <w:r w:rsidR="00DD2242">
              <w:rPr>
                <w:noProof/>
                <w:webHidden/>
              </w:rPr>
              <w:fldChar w:fldCharType="begin"/>
            </w:r>
            <w:r w:rsidR="00DD2242">
              <w:rPr>
                <w:noProof/>
                <w:webHidden/>
              </w:rPr>
              <w:instrText xml:space="preserve"> PAGEREF _Toc95493486 \h </w:instrText>
            </w:r>
            <w:r w:rsidR="00DD2242">
              <w:rPr>
                <w:noProof/>
                <w:webHidden/>
              </w:rPr>
            </w:r>
            <w:r w:rsidR="00DD2242">
              <w:rPr>
                <w:noProof/>
                <w:webHidden/>
              </w:rPr>
              <w:fldChar w:fldCharType="separate"/>
            </w:r>
            <w:r w:rsidR="00DD2242">
              <w:rPr>
                <w:noProof/>
                <w:webHidden/>
              </w:rPr>
              <w:t>3</w:t>
            </w:r>
            <w:r w:rsidR="00DD2242">
              <w:rPr>
                <w:noProof/>
                <w:webHidden/>
              </w:rPr>
              <w:fldChar w:fldCharType="end"/>
            </w:r>
          </w:hyperlink>
        </w:p>
        <w:p w14:paraId="1248C5D3" w14:textId="71704C8F" w:rsidR="00DD2242" w:rsidRDefault="00000000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95493487" w:history="1">
            <w:r w:rsidR="00DD2242" w:rsidRPr="00D67A92">
              <w:rPr>
                <w:rStyle w:val="Hyperlink"/>
                <w:noProof/>
              </w:rPr>
              <w:t>References</w:t>
            </w:r>
            <w:r w:rsidR="00DD2242">
              <w:rPr>
                <w:noProof/>
                <w:webHidden/>
              </w:rPr>
              <w:tab/>
            </w:r>
            <w:r w:rsidR="00DD2242">
              <w:rPr>
                <w:noProof/>
                <w:webHidden/>
              </w:rPr>
              <w:fldChar w:fldCharType="begin"/>
            </w:r>
            <w:r w:rsidR="00DD2242">
              <w:rPr>
                <w:noProof/>
                <w:webHidden/>
              </w:rPr>
              <w:instrText xml:space="preserve"> PAGEREF _Toc95493487 \h </w:instrText>
            </w:r>
            <w:r w:rsidR="00DD2242">
              <w:rPr>
                <w:noProof/>
                <w:webHidden/>
              </w:rPr>
            </w:r>
            <w:r w:rsidR="00DD2242">
              <w:rPr>
                <w:noProof/>
                <w:webHidden/>
              </w:rPr>
              <w:fldChar w:fldCharType="separate"/>
            </w:r>
            <w:r w:rsidR="00DD2242">
              <w:rPr>
                <w:noProof/>
                <w:webHidden/>
              </w:rPr>
              <w:t>4</w:t>
            </w:r>
            <w:r w:rsidR="00DD2242">
              <w:rPr>
                <w:noProof/>
                <w:webHidden/>
              </w:rPr>
              <w:fldChar w:fldCharType="end"/>
            </w:r>
          </w:hyperlink>
        </w:p>
        <w:p w14:paraId="63E7951D" w14:textId="0CD9FD95" w:rsidR="008B5683" w:rsidRDefault="00DD2242" w:rsidP="00DD2242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95493478"/>
    <w:p w14:paraId="4650546C" w14:textId="3329258B" w:rsidR="008B5683" w:rsidRDefault="00000000">
      <w:pPr>
        <w:pStyle w:val="SectionTitle"/>
      </w:pPr>
      <w:sdt>
        <w:sdtPr>
          <w:alias w:val="Title"/>
          <w:tag w:val=""/>
          <w:id w:val="-1756435886"/>
          <w:placeholder>
            <w:docPart w:val="0CF264181CDB8B438ABB92DC02F0ACA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DD2242">
            <w:t>CS250 Sprint Review and Retrospective</w:t>
          </w:r>
        </w:sdtContent>
      </w:sdt>
      <w:bookmarkEnd w:id="0"/>
    </w:p>
    <w:p w14:paraId="75A08602" w14:textId="77777777" w:rsidR="00DD2242" w:rsidRDefault="00DD2242" w:rsidP="00DD2242">
      <w:pPr>
        <w:pStyle w:val="Heading1"/>
      </w:pPr>
      <w:bookmarkStart w:id="1" w:name="_Toc95493479"/>
      <w:r>
        <w:t xml:space="preserve">A. </w:t>
      </w:r>
      <w:r w:rsidRPr="006B666B">
        <w:t>Demonstrate how the various roles on your Scrum-agile Team specifically contributed to the success of the SNHU Travel project.</w:t>
      </w:r>
      <w:bookmarkEnd w:id="1"/>
    </w:p>
    <w:p w14:paraId="7352BCBD" w14:textId="5C4E4017" w:rsidR="00E064B0" w:rsidRDefault="00DD2242" w:rsidP="00DD2242">
      <w:pPr>
        <w:ind w:firstLine="0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tab/>
      </w:r>
      <w:r w:rsidR="00E064B0">
        <w:rPr>
          <w:rFonts w:asciiTheme="majorHAnsi" w:eastAsiaTheme="majorEastAsia" w:hAnsiTheme="majorHAnsi" w:cstheme="majorBidi"/>
          <w:b/>
          <w:bCs/>
        </w:rPr>
        <w:t>[</w:t>
      </w:r>
      <w:r w:rsidR="00E064B0">
        <w:t>Be sure to use specific examples from your experiences.</w:t>
      </w:r>
      <w:r w:rsidR="00E064B0">
        <w:t>]</w:t>
      </w:r>
    </w:p>
    <w:p w14:paraId="2A41F682" w14:textId="7D45A187" w:rsidR="00DD2242" w:rsidRDefault="00DD2242" w:rsidP="00E064B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Your response…</w:t>
      </w:r>
    </w:p>
    <w:p w14:paraId="3F9AB5C3" w14:textId="77777777" w:rsidR="00DD2242" w:rsidRDefault="00DD2242" w:rsidP="00DD2242">
      <w:pPr>
        <w:pStyle w:val="Heading1"/>
      </w:pPr>
      <w:bookmarkStart w:id="2" w:name="_Toc95493480"/>
      <w:r>
        <w:t xml:space="preserve">B. </w:t>
      </w:r>
      <w:r w:rsidRPr="006B666B">
        <w:t>Describe how a Scrum-agile approach to the SDLC helped each of the user stories come to completion.</w:t>
      </w:r>
      <w:bookmarkEnd w:id="2"/>
    </w:p>
    <w:p w14:paraId="5948D3B9" w14:textId="54A36453" w:rsidR="00E064B0" w:rsidRDefault="00E064B0" w:rsidP="00DD2242">
      <w:r>
        <w:t>[</w:t>
      </w:r>
      <w:r>
        <w:t>Be sure to use specific examples from your experiences.</w:t>
      </w:r>
      <w:r>
        <w:t>]</w:t>
      </w:r>
    </w:p>
    <w:p w14:paraId="2D3BE032" w14:textId="40FD87A0" w:rsidR="00DD2242" w:rsidRDefault="00DD2242" w:rsidP="00DD2242">
      <w:r>
        <w:t>Your response…</w:t>
      </w:r>
    </w:p>
    <w:p w14:paraId="6D149648" w14:textId="77777777" w:rsidR="00DD2242" w:rsidRDefault="00DD2242" w:rsidP="00DD2242">
      <w:pPr>
        <w:pStyle w:val="Heading1"/>
      </w:pPr>
      <w:bookmarkStart w:id="3" w:name="_Toc95493481"/>
      <w:r>
        <w:t xml:space="preserve">C. </w:t>
      </w:r>
      <w:r w:rsidRPr="006B666B">
        <w:t>Describe how a Scrum-agile approach supported project completion when the project was interrupted and changed direction.</w:t>
      </w:r>
      <w:bookmarkEnd w:id="3"/>
    </w:p>
    <w:p w14:paraId="66AEDB6D" w14:textId="37AC3357" w:rsidR="00E064B0" w:rsidRDefault="00E064B0" w:rsidP="00DD2242">
      <w:r>
        <w:t>[</w:t>
      </w:r>
      <w:r>
        <w:t>Be sure to use specific examples from your experiences.</w:t>
      </w:r>
      <w:r>
        <w:t>]</w:t>
      </w:r>
    </w:p>
    <w:p w14:paraId="49D64A3B" w14:textId="1B4CA6FC" w:rsidR="00DD2242" w:rsidRDefault="00DD2242" w:rsidP="00DD2242">
      <w:r>
        <w:t>Your response…</w:t>
      </w:r>
    </w:p>
    <w:p w14:paraId="3CEA9FDC" w14:textId="77777777" w:rsidR="00DD2242" w:rsidRDefault="00DD2242" w:rsidP="00DD2242">
      <w:pPr>
        <w:pStyle w:val="Heading1"/>
      </w:pPr>
      <w:bookmarkStart w:id="4" w:name="_Toc95493482"/>
      <w:r>
        <w:t xml:space="preserve">D. </w:t>
      </w:r>
      <w:r w:rsidRPr="006B666B">
        <w:t>Demonstrate your ability to communicate effectively with your team by providing samples of your communication.</w:t>
      </w:r>
      <w:bookmarkEnd w:id="4"/>
    </w:p>
    <w:p w14:paraId="2C3B5551" w14:textId="1FEBE641" w:rsidR="00E064B0" w:rsidRDefault="00E064B0" w:rsidP="00DD2242">
      <w:r>
        <w:t>[</w:t>
      </w:r>
      <w:r>
        <w:t>Be sure to explain why your examples were effective in their context and how they encouraged collaboration among team members.</w:t>
      </w:r>
      <w:r>
        <w:t>]</w:t>
      </w:r>
    </w:p>
    <w:p w14:paraId="1003A061" w14:textId="643A50D1" w:rsidR="00DD2242" w:rsidRDefault="00DD2242" w:rsidP="00DD2242">
      <w:r>
        <w:t>Your response…</w:t>
      </w:r>
    </w:p>
    <w:p w14:paraId="762C5A77" w14:textId="77777777" w:rsidR="00DD2242" w:rsidRDefault="00DD2242" w:rsidP="00DD2242">
      <w:pPr>
        <w:pStyle w:val="Heading1"/>
      </w:pPr>
      <w:bookmarkStart w:id="5" w:name="_Toc95493483"/>
      <w:r>
        <w:t xml:space="preserve">E. </w:t>
      </w:r>
      <w:r w:rsidRPr="006B666B">
        <w:t>Evaluate the organizational tools and Scrum-agile principles that helped your team be successful.</w:t>
      </w:r>
      <w:bookmarkEnd w:id="5"/>
    </w:p>
    <w:p w14:paraId="1B92750E" w14:textId="46375EAF" w:rsidR="00E064B0" w:rsidRDefault="00E064B0" w:rsidP="00DD2242">
      <w:r>
        <w:t>[</w:t>
      </w:r>
      <w:r>
        <w:t>Be sure to reference the Scrum events in relation to the effectiveness of the tools.</w:t>
      </w:r>
      <w:r>
        <w:t>]</w:t>
      </w:r>
    </w:p>
    <w:p w14:paraId="1E976E09" w14:textId="37ED0981" w:rsidR="00DD2242" w:rsidRDefault="00DD2242" w:rsidP="00DD2242">
      <w:r>
        <w:t>Your response…</w:t>
      </w:r>
    </w:p>
    <w:p w14:paraId="32650AD7" w14:textId="77777777" w:rsidR="00DD2242" w:rsidRDefault="00DD2242" w:rsidP="00DD2242">
      <w:pPr>
        <w:pStyle w:val="Heading1"/>
      </w:pPr>
      <w:bookmarkStart w:id="6" w:name="_Toc95493484"/>
      <w:r>
        <w:lastRenderedPageBreak/>
        <w:t xml:space="preserve">F. </w:t>
      </w:r>
      <w:r w:rsidRPr="006B666B">
        <w:t>Assess the effectiveness of the Scrum-agile approach for the SNHU Travel project.</w:t>
      </w:r>
      <w:bookmarkEnd w:id="6"/>
    </w:p>
    <w:p w14:paraId="695D9D17" w14:textId="77777777" w:rsidR="00DD2242" w:rsidRDefault="00DD2242" w:rsidP="00DD2242">
      <w:pPr>
        <w:pStyle w:val="Heading2"/>
      </w:pPr>
      <w:bookmarkStart w:id="7" w:name="_Toc95493485"/>
      <w:r w:rsidRPr="006B666B">
        <w:t>Describe the pros and cons that the Scrum-agile approach presented during the project.</w:t>
      </w:r>
      <w:bookmarkEnd w:id="7"/>
    </w:p>
    <w:p w14:paraId="67F420AB" w14:textId="68FC9A3B" w:rsidR="00E064B0" w:rsidRDefault="00E064B0" w:rsidP="00DD2242">
      <w:r>
        <w:t>[Ensure you discuss at least 3 pros and 3 cons. Fully explain how each might impact a project. For potential cons, a good source is Table 12.1 on page 196.]</w:t>
      </w:r>
    </w:p>
    <w:p w14:paraId="47606408" w14:textId="55383272" w:rsidR="00DD2242" w:rsidRPr="006B666B" w:rsidRDefault="00DD2242" w:rsidP="00DD2242">
      <w:r>
        <w:t>Your response…</w:t>
      </w:r>
    </w:p>
    <w:p w14:paraId="57EA573A" w14:textId="3DB5C717" w:rsidR="00DD2242" w:rsidRDefault="00DD2242" w:rsidP="00DD2242">
      <w:pPr>
        <w:pStyle w:val="Heading2"/>
      </w:pPr>
      <w:bookmarkStart w:id="8" w:name="_Toc95493486"/>
      <w:r w:rsidRPr="006B666B">
        <w:t xml:space="preserve">Determine </w:t>
      </w:r>
      <w:proofErr w:type="gramStart"/>
      <w:r w:rsidRPr="006B666B">
        <w:t>whether or not</w:t>
      </w:r>
      <w:proofErr w:type="gramEnd"/>
      <w:r w:rsidRPr="006B666B">
        <w:t xml:space="preserve"> a Scrum-agile approach was the best approach for the SNHU Travel development project.</w:t>
      </w:r>
      <w:bookmarkEnd w:id="8"/>
    </w:p>
    <w:p w14:paraId="01A3884A" w14:textId="74A480C5" w:rsidR="00E064B0" w:rsidRPr="00E064B0" w:rsidRDefault="00E064B0" w:rsidP="00E064B0">
      <w:r>
        <w:t>[Y</w:t>
      </w:r>
      <w:r>
        <w:t xml:space="preserve">ou should provide a thorough explanation of your reasoning and </w:t>
      </w:r>
      <w:r>
        <w:t>thought process</w:t>
      </w:r>
      <w:r>
        <w:t xml:space="preserve"> behind your decision</w:t>
      </w:r>
      <w:r>
        <w:t xml:space="preserve">. </w:t>
      </w:r>
      <w:r>
        <w:t xml:space="preserve">There </w:t>
      </w:r>
      <w:r>
        <w:rPr>
          <w:rStyle w:val="notion-enable-hover"/>
        </w:rPr>
        <w:t>is no right answer</w:t>
      </w:r>
      <w:r>
        <w:t>. If you think Waterfall would have been a better approach for the SNHU Travel project, that’s okay.</w:t>
      </w:r>
      <w:r>
        <w:t>]</w:t>
      </w:r>
    </w:p>
    <w:p w14:paraId="5421417B" w14:textId="77777777" w:rsidR="00DD2242" w:rsidRPr="006B666B" w:rsidRDefault="00DD2242" w:rsidP="00DD2242">
      <w:r>
        <w:t>Your response…</w:t>
      </w:r>
    </w:p>
    <w:p w14:paraId="6BA15393" w14:textId="4E46B74B" w:rsidR="008B5683" w:rsidRDefault="008B5683" w:rsidP="00DD2242"/>
    <w:bookmarkStart w:id="9" w:name="_Toc95493487" w:displacedByCustomXml="next"/>
    <w:sdt>
      <w:sdtPr>
        <w:rPr>
          <w:rFonts w:asciiTheme="minorHAnsi" w:eastAsiaTheme="minorEastAsia" w:hAnsiTheme="minorHAnsi" w:cstheme="minorBidi"/>
        </w:rPr>
        <w:id w:val="-573587230"/>
        <w:bibliography/>
      </w:sdtPr>
      <w:sdtContent>
        <w:p w14:paraId="271028E9" w14:textId="77777777" w:rsidR="008B5683" w:rsidRDefault="00DD2242">
          <w:pPr>
            <w:pStyle w:val="SectionTitle"/>
          </w:pPr>
          <w:r>
            <w:t>References</w:t>
          </w:r>
          <w:bookmarkEnd w:id="9"/>
        </w:p>
        <w:sdt>
          <w:sdtPr>
            <w:id w:val="-686988142"/>
            <w:placeholder>
              <w:docPart w:val="0B06378CCE6A89429118C77314CB64D8"/>
            </w:placeholder>
            <w:temporary/>
            <w:showingPlcHdr/>
            <w15:appearance w15:val="hidden"/>
          </w:sdtPr>
          <w:sdtContent>
            <w:p w14:paraId="31FE4BE3" w14:textId="77777777" w:rsidR="008B5683" w:rsidRDefault="00DD224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Last Name, F. M. (Year). Article Title. </w:t>
              </w:r>
              <w:r>
                <w:rPr>
                  <w:i/>
                  <w:iCs/>
                  <w:noProof/>
                </w:rPr>
                <w:t>Journal Title</w:t>
              </w:r>
              <w:r>
                <w:rPr>
                  <w:noProof/>
                </w:rPr>
                <w:t>, Pages From - To.</w:t>
              </w:r>
            </w:p>
            <w:p w14:paraId="03B203C2" w14:textId="77777777" w:rsidR="008B5683" w:rsidRDefault="00DD2242">
              <w:pPr>
                <w:pStyle w:val="Bibliography"/>
              </w:pPr>
              <w:r>
                <w:rPr>
                  <w:noProof/>
                </w:rPr>
                <w:t xml:space="preserve">Last Name, F. M. (Year). </w:t>
              </w:r>
              <w:r>
                <w:rPr>
                  <w:i/>
                  <w:iCs/>
                  <w:noProof/>
                </w:rPr>
                <w:t xml:space="preserve">Book Title. </w:t>
              </w:r>
              <w:r>
                <w:rPr>
                  <w:noProof/>
                </w:rPr>
                <w:t>City Name: Publisher Name.</w:t>
              </w:r>
            </w:p>
          </w:sdtContent>
        </w:sdt>
      </w:sdtContent>
    </w:sdt>
    <w:sectPr w:rsidR="008B5683">
      <w:headerReference w:type="default" r:id="rId9"/>
      <w:headerReference w:type="first" r:id="rId10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8CA11" w14:textId="77777777" w:rsidR="005E7D80" w:rsidRDefault="005E7D80">
      <w:pPr>
        <w:spacing w:line="240" w:lineRule="auto"/>
      </w:pPr>
      <w:r>
        <w:separator/>
      </w:r>
    </w:p>
  </w:endnote>
  <w:endnote w:type="continuationSeparator" w:id="0">
    <w:p w14:paraId="4949183E" w14:textId="77777777" w:rsidR="005E7D80" w:rsidRDefault="005E7D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0C0E1" w14:textId="77777777" w:rsidR="005E7D80" w:rsidRDefault="005E7D80">
      <w:pPr>
        <w:spacing w:line="240" w:lineRule="auto"/>
      </w:pPr>
      <w:r>
        <w:separator/>
      </w:r>
    </w:p>
  </w:footnote>
  <w:footnote w:type="continuationSeparator" w:id="0">
    <w:p w14:paraId="306F2732" w14:textId="77777777" w:rsidR="005E7D80" w:rsidRDefault="005E7D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509E6" w14:textId="42EC968B" w:rsidR="008B5683" w:rsidRDefault="00000000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D27EB702B67C634CA169E1B475CB16C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DD2242">
          <w:rPr>
            <w:rStyle w:val="Strong"/>
          </w:rPr>
          <w:t>SPRINT REVIEW AND RETROSPECTIVE</w:t>
        </w:r>
      </w:sdtContent>
    </w:sdt>
    <w:r w:rsidR="00DD2242">
      <w:rPr>
        <w:rStyle w:val="Strong"/>
      </w:rPr>
      <w:t xml:space="preserve"> </w:t>
    </w:r>
    <w:r w:rsidR="00DD2242">
      <w:rPr>
        <w:rStyle w:val="Strong"/>
      </w:rPr>
      <w:ptab w:relativeTo="margin" w:alignment="right" w:leader="none"/>
    </w:r>
    <w:r w:rsidR="00DD2242">
      <w:rPr>
        <w:rStyle w:val="Strong"/>
      </w:rPr>
      <w:fldChar w:fldCharType="begin"/>
    </w:r>
    <w:r w:rsidR="00DD2242">
      <w:rPr>
        <w:rStyle w:val="Strong"/>
      </w:rPr>
      <w:instrText xml:space="preserve"> PAGE   \* MERGEFORMAT </w:instrText>
    </w:r>
    <w:r w:rsidR="00DD2242">
      <w:rPr>
        <w:rStyle w:val="Strong"/>
      </w:rPr>
      <w:fldChar w:fldCharType="separate"/>
    </w:r>
    <w:r w:rsidR="00DD2242">
      <w:rPr>
        <w:rStyle w:val="Strong"/>
        <w:noProof/>
      </w:rPr>
      <w:t>9</w:t>
    </w:r>
    <w:r w:rsidR="00DD2242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603A5" w14:textId="103C08F9" w:rsidR="008B5683" w:rsidRDefault="00DD2242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5F20D070B0622B41BAE81C95BB8DB91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SPRINT REVIEW AND RETROSPECTIVE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785028972">
    <w:abstractNumId w:val="9"/>
  </w:num>
  <w:num w:numId="2" w16cid:durableId="1753504153">
    <w:abstractNumId w:val="7"/>
  </w:num>
  <w:num w:numId="3" w16cid:durableId="1904489243">
    <w:abstractNumId w:val="6"/>
  </w:num>
  <w:num w:numId="4" w16cid:durableId="1514342998">
    <w:abstractNumId w:val="5"/>
  </w:num>
  <w:num w:numId="5" w16cid:durableId="1892763741">
    <w:abstractNumId w:val="4"/>
  </w:num>
  <w:num w:numId="6" w16cid:durableId="1646543823">
    <w:abstractNumId w:val="8"/>
  </w:num>
  <w:num w:numId="7" w16cid:durableId="1598826482">
    <w:abstractNumId w:val="3"/>
  </w:num>
  <w:num w:numId="8" w16cid:durableId="1776705201">
    <w:abstractNumId w:val="2"/>
  </w:num>
  <w:num w:numId="9" w16cid:durableId="1797675707">
    <w:abstractNumId w:val="1"/>
  </w:num>
  <w:num w:numId="10" w16cid:durableId="483551557">
    <w:abstractNumId w:val="0"/>
  </w:num>
  <w:num w:numId="11" w16cid:durableId="42619536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42"/>
    <w:rsid w:val="005E7D80"/>
    <w:rsid w:val="008B5683"/>
    <w:rsid w:val="00DD2242"/>
    <w:rsid w:val="00E0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8F95B"/>
  <w15:chartTrackingRefBased/>
  <w15:docId w15:val="{861EC6E8-D00D-CE4A-B3E2-311894C6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customStyle="1" w:styleId="notion-enable-hover">
    <w:name w:val="notion-enable-hover"/>
    <w:basedOn w:val="DefaultParagraphFont"/>
    <w:rsid w:val="00E06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bush/Library/Containers/com.microsoft.Word/Data/Library/Application%20Support/Microsoft/Office/16.0/DTS/en-US%7bAF0EF987-11FC-774B-BC2E-608D7C28AB2C%7d/%7b6408BD35-E2A2-294E-A987-411B996FABBC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311C56BCE06B429F8FEBB514B2C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A4A78-949F-AA48-BE69-65AF6EA6B11B}"/>
      </w:docPartPr>
      <w:docPartBody>
        <w:p w:rsidR="00591E80" w:rsidRDefault="00BE2763">
          <w:pPr>
            <w:pStyle w:val="0E311C56BCE06B429F8FEBB514B2CE83"/>
          </w:pPr>
          <w:r>
            <w:t>[Title Here, up to 12 Words, on One to Two Lines]</w:t>
          </w:r>
        </w:p>
      </w:docPartBody>
    </w:docPart>
    <w:docPart>
      <w:docPartPr>
        <w:name w:val="D7AD3ABB404CA34987315295AF0E5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7EEDD-3CF6-E24D-A71E-AEC46FCA313C}"/>
      </w:docPartPr>
      <w:docPartBody>
        <w:p w:rsidR="00591E80" w:rsidRDefault="00BE2763">
          <w:pPr>
            <w:pStyle w:val="D7AD3ABB404CA34987315295AF0E5A19"/>
          </w:pPr>
          <w:r>
            <w:t>[Author Name(s), First M. Last, Omit Titles and Degrees]</w:t>
          </w:r>
        </w:p>
      </w:docPartBody>
    </w:docPart>
    <w:docPart>
      <w:docPartPr>
        <w:name w:val="0CF264181CDB8B438ABB92DC02F0A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D83DB-DF6B-FD40-B25C-30928901112B}"/>
      </w:docPartPr>
      <w:docPartBody>
        <w:p w:rsidR="00591E80" w:rsidRDefault="00BE2763">
          <w:pPr>
            <w:pStyle w:val="0CF264181CDB8B438ABB92DC02F0ACA8"/>
          </w:pPr>
          <w:r>
            <w:t>[Title Here, up to 12 Words, on One to Two Lines]</w:t>
          </w:r>
        </w:p>
      </w:docPartBody>
    </w:docPart>
    <w:docPart>
      <w:docPartPr>
        <w:name w:val="0B06378CCE6A89429118C77314CB6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476AC-B71D-7046-B0E3-A4D1936C8BD3}"/>
      </w:docPartPr>
      <w:docPartBody>
        <w:p w:rsidR="00D86395" w:rsidRDefault="00BE2763">
          <w:pPr>
            <w:pStyle w:val="Bibliography"/>
            <w:rPr>
              <w:noProof/>
            </w:rPr>
          </w:pPr>
          <w:r>
            <w:rPr>
              <w:noProof/>
            </w:rPr>
            <w:t xml:space="preserve">Last Name, F. M. (Year). Article Title. </w:t>
          </w:r>
          <w:r>
            <w:rPr>
              <w:i/>
              <w:iCs/>
              <w:noProof/>
            </w:rPr>
            <w:t>Journal Title</w:t>
          </w:r>
          <w:r>
            <w:rPr>
              <w:noProof/>
            </w:rPr>
            <w:t>, Pages From - To.</w:t>
          </w:r>
        </w:p>
        <w:p w:rsidR="00591E80" w:rsidRDefault="00BE2763">
          <w:pPr>
            <w:pStyle w:val="0B06378CCE6A89429118C77314CB64D8"/>
          </w:pPr>
          <w:r>
            <w:rPr>
              <w:noProof/>
            </w:rPr>
            <w:t xml:space="preserve">Last Name, F. M. (Year). </w:t>
          </w:r>
          <w:r>
            <w:rPr>
              <w:i/>
              <w:iCs/>
              <w:noProof/>
            </w:rPr>
            <w:t xml:space="preserve">Book Title. </w:t>
          </w:r>
          <w:r>
            <w:rPr>
              <w:noProof/>
            </w:rPr>
            <w:t>City Name: Publisher Name.</w:t>
          </w:r>
        </w:p>
      </w:docPartBody>
    </w:docPart>
    <w:docPart>
      <w:docPartPr>
        <w:name w:val="D27EB702B67C634CA169E1B475CB1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ECD2D-0C6C-B248-8993-D0A8FA0A0E2C}"/>
      </w:docPartPr>
      <w:docPartBody>
        <w:p w:rsidR="00591E80" w:rsidRDefault="00BE2763">
          <w:pPr>
            <w:pStyle w:val="D27EB702B67C634CA169E1B475CB16C5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  <w:docPart>
      <w:docPartPr>
        <w:name w:val="5F20D070B0622B41BAE81C95BB8DB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EF144-3857-AB45-B093-9D4DF81602BC}"/>
      </w:docPartPr>
      <w:docPartBody>
        <w:p w:rsidR="00591E80" w:rsidRDefault="00BE2763">
          <w:pPr>
            <w:pStyle w:val="5F20D070B0622B41BAE81C95BB8DB913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63"/>
    <w:rsid w:val="0033238E"/>
    <w:rsid w:val="00591E80"/>
    <w:rsid w:val="00BE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311C56BCE06B429F8FEBB514B2CE83">
    <w:name w:val="0E311C56BCE06B429F8FEBB514B2CE83"/>
  </w:style>
  <w:style w:type="paragraph" w:customStyle="1" w:styleId="D7AD3ABB404CA34987315295AF0E5A19">
    <w:name w:val="D7AD3ABB404CA34987315295AF0E5A19"/>
  </w:style>
  <w:style w:type="paragraph" w:customStyle="1" w:styleId="59B7A3C296E3464E9F5428379D8C170E">
    <w:name w:val="59B7A3C296E3464E9F5428379D8C170E"/>
  </w:style>
  <w:style w:type="paragraph" w:customStyle="1" w:styleId="62A52F93DD449A4496D6E26334908EBC">
    <w:name w:val="62A52F93DD449A4496D6E26334908EBC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34DF5A8A49C36C4C98B220C78D432716">
    <w:name w:val="34DF5A8A49C36C4C98B220C78D432716"/>
  </w:style>
  <w:style w:type="paragraph" w:customStyle="1" w:styleId="E705911706480844A7F17E11C2921E88">
    <w:name w:val="E705911706480844A7F17E11C2921E88"/>
  </w:style>
  <w:style w:type="paragraph" w:customStyle="1" w:styleId="0CF264181CDB8B438ABB92DC02F0ACA8">
    <w:name w:val="0CF264181CDB8B438ABB92DC02F0ACA8"/>
  </w:style>
  <w:style w:type="paragraph" w:customStyle="1" w:styleId="E6888300E5CDC740B1ACFE2454D78C2C">
    <w:name w:val="E6888300E5CDC740B1ACFE2454D78C2C"/>
  </w:style>
  <w:style w:type="paragraph" w:customStyle="1" w:styleId="999E95E7E9DEAD469745D5BDAD1E0D7A">
    <w:name w:val="999E95E7E9DEAD469745D5BDAD1E0D7A"/>
  </w:style>
  <w:style w:type="paragraph" w:customStyle="1" w:styleId="E8EA47BF06E9BE44B60D524E593060B0">
    <w:name w:val="E8EA47BF06E9BE44B60D524E593060B0"/>
  </w:style>
  <w:style w:type="paragraph" w:customStyle="1" w:styleId="971E5A7618E7814D8C28F0CBBD833568">
    <w:name w:val="971E5A7618E7814D8C28F0CBBD833568"/>
  </w:style>
  <w:style w:type="paragraph" w:customStyle="1" w:styleId="1E2C1A968FFA5442A9822C636C558CF8">
    <w:name w:val="1E2C1A968FFA5442A9822C636C558CF8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customStyle="1" w:styleId="43E32E2266A0AB4CAF17EE43B279CC55">
    <w:name w:val="43E32E2266A0AB4CAF17EE43B279CC55"/>
  </w:style>
  <w:style w:type="paragraph" w:customStyle="1" w:styleId="8F736A0F74D31440BB9F364EB2AC5F4B">
    <w:name w:val="8F736A0F74D31440BB9F364EB2AC5F4B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customStyle="1" w:styleId="A8118C70FF8EB64FB425848A87783202">
    <w:name w:val="A8118C70FF8EB64FB425848A87783202"/>
  </w:style>
  <w:style w:type="paragraph" w:customStyle="1" w:styleId="CD5EF91814F8824A97422203284C66DE">
    <w:name w:val="CD5EF91814F8824A97422203284C66DE"/>
  </w:style>
  <w:style w:type="paragraph" w:customStyle="1" w:styleId="1AEE72FC6B611E4C9E731AFC9F5BA1F0">
    <w:name w:val="1AEE72FC6B611E4C9E731AFC9F5BA1F0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customStyle="1" w:styleId="EADEFFBC8A59494EA1E8BA32A33B6D0A">
    <w:name w:val="EADEFFBC8A59494EA1E8BA32A33B6D0A"/>
  </w:style>
  <w:style w:type="paragraph" w:customStyle="1" w:styleId="3366F926AB561E4CB7781385382C8E39">
    <w:name w:val="3366F926AB561E4CB7781385382C8E39"/>
  </w:style>
  <w:style w:type="paragraph" w:customStyle="1" w:styleId="6FE9D13D93289A4399630BAEF0EDF73B">
    <w:name w:val="6FE9D13D93289A4399630BAEF0EDF73B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0B06378CCE6A89429118C77314CB64D8">
    <w:name w:val="0B06378CCE6A89429118C77314CB64D8"/>
  </w:style>
  <w:style w:type="paragraph" w:customStyle="1" w:styleId="66CD8EB4BAE60846A4DECCB5B08E89D5">
    <w:name w:val="66CD8EB4BAE60846A4DECCB5B08E89D5"/>
  </w:style>
  <w:style w:type="paragraph" w:customStyle="1" w:styleId="BE1D003BEDED99408F338E6A936EDF0D">
    <w:name w:val="BE1D003BEDED99408F338E6A936EDF0D"/>
  </w:style>
  <w:style w:type="paragraph" w:customStyle="1" w:styleId="D27EB702B67C634CA169E1B475CB16C5">
    <w:name w:val="D27EB702B67C634CA169E1B475CB16C5"/>
  </w:style>
  <w:style w:type="paragraph" w:customStyle="1" w:styleId="5F20D070B0622B41BAE81C95BB8DB913">
    <w:name w:val="5F20D070B0622B41BAE81C95BB8DB913"/>
  </w:style>
  <w:style w:type="paragraph" w:customStyle="1" w:styleId="FB484E1AA601EA4CBB7DAEF221D13931">
    <w:name w:val="FB484E1AA601EA4CBB7DAEF221D13931"/>
    <w:rsid w:val="00BE27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SPRINT REVIEW AND RETROSPECTIVE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8B2303-F514-4E15-89A3-727D86B05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{6408BD35-E2A2-294E-A987-411B996FABBC}tf10002091.dotx</Template>
  <TotalTime>5</TotalTime>
  <Pages>5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CS250 Sprint Review and Retrospective</dc:title>
  <dc:subject/>
  <dc:creator>Microsoft Office User</dc:creator>
  <cp:keywords/>
  <dc:description/>
  <cp:lastModifiedBy>Clinton Bush</cp:lastModifiedBy>
  <cp:revision>2</cp:revision>
  <dcterms:created xsi:type="dcterms:W3CDTF">2022-02-11T22:35:00Z</dcterms:created>
  <dcterms:modified xsi:type="dcterms:W3CDTF">2022-12-12T00:37:00Z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